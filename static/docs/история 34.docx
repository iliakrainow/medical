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F9A4" w14:textId="04AF7F2F" w:rsidR="000132C4" w:rsidRPr="00F26951" w:rsidRDefault="00F26951" w:rsidP="00F26951">
      <w:pPr>
        <w:jc w:val="center"/>
        <w:rPr>
          <w:color w:val="FFFFFF" w:themeColor="background1"/>
          <w:sz w:val="36"/>
          <w:szCs w:val="36"/>
        </w:rPr>
      </w:pPr>
      <w:r w:rsidRPr="00F26951">
        <w:rPr>
          <w:color w:val="FFFFFF" w:themeColor="background1"/>
          <w:sz w:val="36"/>
          <w:szCs w:val="36"/>
        </w:rPr>
        <w:t>© Крайнов Илья</w:t>
      </w:r>
    </w:p>
    <w:p w14:paraId="0FAAD11D" w14:textId="77777777" w:rsidR="00297225" w:rsidRPr="00CA53C0" w:rsidRDefault="00A00B8A" w:rsidP="00A00B8A">
      <w:pPr>
        <w:jc w:val="center"/>
        <w:rPr>
          <w:b/>
        </w:rPr>
      </w:pPr>
      <w:r w:rsidRPr="00CF33A3">
        <w:rPr>
          <w:b/>
          <w:lang w:val="uk-UA"/>
        </w:rPr>
        <w:t>Бланк для выполнения домашнего задания</w:t>
      </w:r>
      <w:r w:rsidR="008673F8" w:rsidRPr="00CF33A3">
        <w:rPr>
          <w:b/>
        </w:rPr>
        <w:t xml:space="preserve"> </w:t>
      </w:r>
      <w:r w:rsidRPr="00CF33A3">
        <w:rPr>
          <w:b/>
          <w:lang w:val="uk-UA"/>
        </w:rPr>
        <w:t>/</w:t>
      </w:r>
      <w:r w:rsidR="008673F8" w:rsidRPr="00CF33A3">
        <w:rPr>
          <w:b/>
        </w:rPr>
        <w:t xml:space="preserve"> </w:t>
      </w:r>
      <w:r w:rsidRPr="00CF33A3">
        <w:rPr>
          <w:b/>
          <w:lang w:val="uk-UA"/>
        </w:rPr>
        <w:t>контрольной работы</w:t>
      </w:r>
    </w:p>
    <w:p w14:paraId="2724F26B" w14:textId="77777777" w:rsidR="00CA53C0" w:rsidRPr="00CA53C0" w:rsidRDefault="00CA53C0" w:rsidP="00A00B8A">
      <w:pPr>
        <w:jc w:val="center"/>
        <w:rPr>
          <w:b/>
        </w:rPr>
      </w:pPr>
    </w:p>
    <w:p w14:paraId="4F74C524" w14:textId="77777777" w:rsidR="00F05C4B" w:rsidRPr="008673F8" w:rsidRDefault="009F4CA8" w:rsidP="00F05C4B"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0A9E5DE" wp14:editId="10E4369D">
                <wp:simplePos x="0" y="0"/>
                <wp:positionH relativeFrom="column">
                  <wp:posOffset>1837690</wp:posOffset>
                </wp:positionH>
                <wp:positionV relativeFrom="paragraph">
                  <wp:posOffset>4445</wp:posOffset>
                </wp:positionV>
                <wp:extent cx="467995" cy="252095"/>
                <wp:effectExtent l="0" t="0" r="27305" b="1460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4E40B7" w14:textId="77777777" w:rsidR="00422D3E" w:rsidRDefault="00D94A02" w:rsidP="00422D3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A9E5DE" id="AutoShape 6" o:spid="_x0000_s1026" style="position:absolute;margin-left:144.7pt;margin-top:.35pt;width:36.85pt;height:19.8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" fillcolor="#dbe5f1" strokecolor="#95b3d7" strokeweight=".5pt">
                <v:textbox>
                  <w:txbxContent>
                    <w:p w14:paraId="424E40B7" w14:textId="77777777" w:rsidR="00422D3E" w:rsidRDefault="00D94A02" w:rsidP="00422D3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E0FEB06" wp14:editId="63B7F6D1">
                <wp:simplePos x="0" y="0"/>
                <wp:positionH relativeFrom="column">
                  <wp:posOffset>-4445</wp:posOffset>
                </wp:positionH>
                <wp:positionV relativeFrom="paragraph">
                  <wp:posOffset>4445</wp:posOffset>
                </wp:positionV>
                <wp:extent cx="1800225" cy="252095"/>
                <wp:effectExtent l="0" t="0" r="28575" b="1460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C349FB" w14:textId="77777777" w:rsidR="00422D3E" w:rsidRDefault="00422D3E" w:rsidP="00422D3E">
                            <w:pPr>
                              <w:jc w:val="center"/>
                            </w:pPr>
                            <w:r>
                              <w:t>Крайнов Илья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0FEB06" id="AutoShape 7" o:spid="_x0000_s1027" style="position:absolute;margin-left:-.35pt;margin-top:.35pt;width:141.75pt;height:19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" fillcolor="#dbe5f1" strokecolor="#95b3d7" strokeweight=".5pt">
                <v:textbox>
                  <w:txbxContent>
                    <w:p w14:paraId="07C349FB" w14:textId="77777777" w:rsidR="00422D3E" w:rsidRDefault="00422D3E" w:rsidP="00422D3E">
                      <w:pPr>
                        <w:jc w:val="center"/>
                      </w:pPr>
                      <w:r>
                        <w:t>Крайнов Илья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84A9E0" wp14:editId="3375AE6C">
                <wp:simplePos x="0" y="0"/>
                <wp:positionH relativeFrom="column">
                  <wp:posOffset>5911850</wp:posOffset>
                </wp:positionH>
                <wp:positionV relativeFrom="paragraph">
                  <wp:posOffset>4445</wp:posOffset>
                </wp:positionV>
                <wp:extent cx="720090" cy="252095"/>
                <wp:effectExtent l="0" t="0" r="22860" b="1460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EDAA64" w14:textId="77777777" w:rsidR="00422D3E" w:rsidRDefault="00422D3E" w:rsidP="00422D3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84A9E0" id="AutoShape 11" o:spid="_x0000_s1028" style="position:absolute;margin-left:465.5pt;margin-top:.35pt;width:56.7pt;height:19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" fillcolor="#dbe5f1" strokecolor="#95b3d7" strokeweight=".5pt">
                <v:textbox>
                  <w:txbxContent>
                    <w:p w14:paraId="32EDAA64" w14:textId="77777777" w:rsidR="00422D3E" w:rsidRDefault="00422D3E" w:rsidP="00422D3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B139FA" wp14:editId="5E0A165E">
                <wp:simplePos x="0" y="0"/>
                <wp:positionH relativeFrom="column">
                  <wp:posOffset>4759960</wp:posOffset>
                </wp:positionH>
                <wp:positionV relativeFrom="paragraph">
                  <wp:posOffset>4445</wp:posOffset>
                </wp:positionV>
                <wp:extent cx="1115695" cy="252095"/>
                <wp:effectExtent l="0" t="0" r="27305" b="1460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5695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107B4B" w14:textId="5C948F89" w:rsidR="00422D3E" w:rsidRDefault="00A772D0" w:rsidP="00C966B1">
                            <w:r>
                              <w:t>01,09</w:t>
                            </w:r>
                            <w:r w:rsidR="008234A2">
                              <w:t>,20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B139FA" id="AutoShape 10" o:spid="_x0000_s1029" style="position:absolute;margin-left:374.8pt;margin-top:.35pt;width:87.85pt;height:19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" fillcolor="#dbe5f1" strokecolor="#95b3d7" strokeweight=".5pt">
                <v:textbox>
                  <w:txbxContent>
                    <w:p w14:paraId="5F107B4B" w14:textId="5C948F89" w:rsidR="00422D3E" w:rsidRDefault="00A772D0" w:rsidP="00C966B1">
                      <w:r>
                        <w:t>01,09</w:t>
                      </w:r>
                      <w:r w:rsidR="008234A2">
                        <w:t>,20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408F93A" wp14:editId="274E012F">
                <wp:simplePos x="0" y="0"/>
                <wp:positionH relativeFrom="column">
                  <wp:posOffset>3825240</wp:posOffset>
                </wp:positionH>
                <wp:positionV relativeFrom="paragraph">
                  <wp:posOffset>4445</wp:posOffset>
                </wp:positionV>
                <wp:extent cx="899795" cy="252095"/>
                <wp:effectExtent l="0" t="0" r="14605" b="1460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8CC71" w14:textId="13C4A616" w:rsidR="00422D3E" w:rsidRPr="008234A2" w:rsidRDefault="008234A2" w:rsidP="00422D3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08F93A" id="AutoShape 9" o:spid="_x0000_s1030" style="position:absolute;margin-left:301.2pt;margin-top:.35pt;width:70.85pt;height:19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" fillcolor="#dbe5f1" strokecolor="#95b3d7" strokeweight=".5pt">
                <v:textbox>
                  <w:txbxContent>
                    <w:p w14:paraId="19E8CC71" w14:textId="13C4A616" w:rsidR="00422D3E" w:rsidRPr="008234A2" w:rsidRDefault="008234A2" w:rsidP="00422D3E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E227B6"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6903D1D" wp14:editId="168587F6">
                <wp:simplePos x="0" y="0"/>
                <wp:positionH relativeFrom="column">
                  <wp:posOffset>2345690</wp:posOffset>
                </wp:positionH>
                <wp:positionV relativeFrom="paragraph">
                  <wp:posOffset>4445</wp:posOffset>
                </wp:positionV>
                <wp:extent cx="1440180" cy="252095"/>
                <wp:effectExtent l="0" t="0" r="26670" b="1460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2520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BE5F1"/>
                        </a:solidFill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F868D0" w14:textId="71E24BD5" w:rsidR="00422D3E" w:rsidRPr="008234A2" w:rsidRDefault="008234A2" w:rsidP="00645C68">
                            <w:r>
                              <w:t>Обществознание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903D1D" id="AutoShape 8" o:spid="_x0000_s1031" style="position:absolute;margin-left:184.7pt;margin-top:.35pt;width:113.4pt;height:19.8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" fillcolor="#dbe5f1" strokecolor="#95b3d7" strokeweight=".5pt">
                <v:textbox>
                  <w:txbxContent>
                    <w:p w14:paraId="48F868D0" w14:textId="71E24BD5" w:rsidR="00422D3E" w:rsidRPr="008234A2" w:rsidRDefault="008234A2" w:rsidP="00645C68">
                      <w:r>
                        <w:t>Обществознание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BBE0DA" w14:textId="77777777" w:rsidR="008673F8" w:rsidRPr="00CF33A3" w:rsidRDefault="000132C4" w:rsidP="00A00B8A">
      <w:pPr>
        <w:rPr>
          <w:i/>
          <w:sz w:val="16"/>
          <w:szCs w:val="16"/>
        </w:rPr>
      </w:pPr>
      <w:r w:rsidRPr="00CF33A3">
        <w:rPr>
          <w:i/>
          <w:sz w:val="16"/>
          <w:szCs w:val="16"/>
          <w:lang w:val="uk-UA"/>
        </w:rPr>
        <w:t xml:space="preserve">                    </w:t>
      </w:r>
      <w:r w:rsidR="005814A7" w:rsidRPr="00CF33A3">
        <w:rPr>
          <w:i/>
          <w:sz w:val="16"/>
          <w:szCs w:val="16"/>
          <w:lang w:val="uk-UA"/>
        </w:rPr>
        <w:t xml:space="preserve"> </w:t>
      </w:r>
      <w:r w:rsidR="006C69CB">
        <w:rPr>
          <w:i/>
          <w:sz w:val="16"/>
          <w:szCs w:val="16"/>
          <w:lang w:val="uk-UA"/>
        </w:rPr>
        <w:t xml:space="preserve"> </w:t>
      </w:r>
    </w:p>
    <w:p w14:paraId="3BADDED1" w14:textId="77777777" w:rsidR="004103AB" w:rsidRPr="005C74A5" w:rsidRDefault="00E46743" w:rsidP="005C74A5">
      <w:pPr>
        <w:ind w:right="-153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</w:t>
      </w:r>
      <w:r>
        <w:rPr>
          <w:i/>
          <w:sz w:val="16"/>
          <w:szCs w:val="16"/>
          <w:lang w:val="uk-UA"/>
        </w:rPr>
        <w:t xml:space="preserve">  (Ф.И.О)                                  (Класс)                       (Предмет)                 (месяц/ № учебной недели)   (Дата выполнения)      (№ страницы)</w:t>
      </w:r>
      <w:r>
        <w:rPr>
          <w:i/>
          <w:sz w:val="16"/>
          <w:szCs w:val="16"/>
        </w:rPr>
        <w:t xml:space="preserve">                                                                                                                                                              </w:t>
      </w:r>
    </w:p>
    <w:p w14:paraId="405DBD85" w14:textId="77777777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Style w:val="a8"/>
          <w:rFonts w:ascii="Myriad Pro" w:hAnsi="Myriad Pro"/>
          <w:color w:val="333333"/>
          <w:sz w:val="27"/>
          <w:szCs w:val="27"/>
        </w:rPr>
        <w:t>Задание 1.</w:t>
      </w:r>
    </w:p>
    <w:p w14:paraId="673C66D0" w14:textId="77777777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Порвалась цепь великая,</w:t>
      </w:r>
    </w:p>
    <w:p w14:paraId="13412F0E" w14:textId="77777777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Порвалась — расскочилася</w:t>
      </w:r>
    </w:p>
    <w:p w14:paraId="46B6D85E" w14:textId="77777777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Одним концом по барину,</w:t>
      </w:r>
    </w:p>
    <w:p w14:paraId="6F977566" w14:textId="77777777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Другим по мужику!..</w:t>
      </w:r>
    </w:p>
    <w:p w14:paraId="207FAF6F" w14:textId="312A61F3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Вопрос: О каком событии идет речь? Докажите, что крестьянская реформа имела не только плюсы, но и минусы. Назовите не менее 4-х плюсов реформы и 4-х минусов.</w:t>
      </w:r>
    </w:p>
    <w:p w14:paraId="41FC7846" w14:textId="7E76F958" w:rsidR="00C27DBB" w:rsidRDefault="00C27DB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Р</w:t>
      </w:r>
      <w:r>
        <w:rPr>
          <w:rFonts w:ascii="Myriad Pro" w:hAnsi="Myriad Pro" w:hint="eastAsia"/>
          <w:color w:val="333333"/>
          <w:sz w:val="23"/>
          <w:szCs w:val="23"/>
        </w:rPr>
        <w:t>е</w:t>
      </w:r>
      <w:r>
        <w:rPr>
          <w:rFonts w:ascii="Myriad Pro" w:hAnsi="Myriad Pro"/>
          <w:color w:val="333333"/>
          <w:sz w:val="23"/>
          <w:szCs w:val="23"/>
        </w:rPr>
        <w:t>чь идет об отмене крепостного права согласно реформе 1861 г.</w:t>
      </w:r>
    </w:p>
    <w:p w14:paraId="35489284" w14:textId="60672031" w:rsidR="00C27DBB" w:rsidRDefault="00C27DB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Плюсы: крестьяне получали личную свободу, у крестьян появилось право на землю, активизировалось предпринимательство</w:t>
      </w:r>
      <w:r w:rsidR="00205E40">
        <w:rPr>
          <w:rFonts w:ascii="Myriad Pro" w:hAnsi="Myriad Pro"/>
          <w:color w:val="333333"/>
          <w:sz w:val="23"/>
          <w:szCs w:val="23"/>
        </w:rPr>
        <w:t>, первый шаг к гражданскому равноправию.</w:t>
      </w:r>
    </w:p>
    <w:p w14:paraId="6F4AE3D8" w14:textId="5981A13F" w:rsidR="00205E40" w:rsidRDefault="00205E40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 xml:space="preserve">Минусы: огромные выкупные платежи, крестьяне не обладали политическими правами, община тормозила </w:t>
      </w:r>
      <w:r w:rsidR="00E822B6">
        <w:rPr>
          <w:rFonts w:ascii="Myriad Pro" w:hAnsi="Myriad Pro"/>
          <w:color w:val="333333"/>
          <w:sz w:val="23"/>
          <w:szCs w:val="23"/>
        </w:rPr>
        <w:t>развитие фермерства, «отрезки».</w:t>
      </w:r>
    </w:p>
    <w:p w14:paraId="5D7A0605" w14:textId="77777777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 </w:t>
      </w:r>
    </w:p>
    <w:p w14:paraId="2D45DFB5" w14:textId="77777777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Style w:val="a8"/>
          <w:rFonts w:ascii="Myriad Pro" w:hAnsi="Myriad Pro"/>
          <w:color w:val="333333"/>
          <w:sz w:val="27"/>
          <w:szCs w:val="27"/>
        </w:rPr>
        <w:t>Задание 2.</w:t>
      </w:r>
    </w:p>
    <w:p w14:paraId="6C2EC6D5" w14:textId="4F323D9B" w:rsidR="00E822B6" w:rsidRPr="003663A4" w:rsidRDefault="00D92B3B" w:rsidP="003663A4">
      <w:pPr>
        <w:pStyle w:val="a7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Заполните таблицу. Укажите сильные и слабые стороны крестьянской общины (не менее 2-х пунктов в каждом столбце).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95"/>
        <w:gridCol w:w="5295"/>
      </w:tblGrid>
      <w:tr w:rsidR="00E822B6" w14:paraId="397C3A65" w14:textId="77777777" w:rsidTr="003663A4">
        <w:tc>
          <w:tcPr>
            <w:tcW w:w="530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FFFEC"/>
          </w:tcPr>
          <w:p w14:paraId="0755973A" w14:textId="66745C3A" w:rsidR="00E822B6" w:rsidRDefault="00E822B6" w:rsidP="003663A4">
            <w:pPr>
              <w:pStyle w:val="a7"/>
              <w:spacing w:before="0" w:beforeAutospacing="0" w:after="150" w:afterAutospacing="0"/>
              <w:jc w:val="center"/>
              <w:rPr>
                <w:rFonts w:ascii="Myriad Pro" w:hAnsi="Myriad Pro"/>
                <w:color w:val="333333"/>
                <w:sz w:val="23"/>
                <w:szCs w:val="23"/>
              </w:rPr>
            </w:pPr>
            <w:r w:rsidRPr="00CF675D">
              <w:rPr>
                <w:rFonts w:ascii="Myriad Pro" w:hAnsi="Myriad Pro"/>
                <w:color w:val="84C558"/>
                <w:sz w:val="23"/>
                <w:szCs w:val="23"/>
              </w:rPr>
              <w:t>Сильные</w:t>
            </w:r>
          </w:p>
        </w:tc>
        <w:tc>
          <w:tcPr>
            <w:tcW w:w="530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FFFEC"/>
          </w:tcPr>
          <w:p w14:paraId="79973940" w14:textId="5C00B167" w:rsidR="00E822B6" w:rsidRDefault="00E822B6" w:rsidP="003663A4">
            <w:pPr>
              <w:pStyle w:val="a7"/>
              <w:spacing w:before="0" w:beforeAutospacing="0" w:after="150" w:afterAutospacing="0"/>
              <w:jc w:val="center"/>
              <w:rPr>
                <w:rFonts w:ascii="Myriad Pro" w:hAnsi="Myriad Pro"/>
                <w:color w:val="333333"/>
                <w:sz w:val="23"/>
                <w:szCs w:val="23"/>
              </w:rPr>
            </w:pPr>
            <w:r w:rsidRPr="00CF675D">
              <w:rPr>
                <w:rFonts w:ascii="Myriad Pro" w:hAnsi="Myriad Pro"/>
                <w:color w:val="84C558"/>
                <w:sz w:val="23"/>
                <w:szCs w:val="23"/>
              </w:rPr>
              <w:t>Слабые</w:t>
            </w:r>
          </w:p>
        </w:tc>
      </w:tr>
      <w:tr w:rsidR="00E822B6" w14:paraId="46A6ACEE" w14:textId="77777777" w:rsidTr="003663A4">
        <w:tc>
          <w:tcPr>
            <w:tcW w:w="530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78EE6ED" w14:textId="031CE165" w:rsidR="00E822B6" w:rsidRDefault="00CF675D" w:rsidP="00CF675D">
            <w:pPr>
              <w:pStyle w:val="a7"/>
              <w:numPr>
                <w:ilvl w:val="0"/>
                <w:numId w:val="15"/>
              </w:numPr>
              <w:spacing w:before="0" w:beforeAutospacing="0" w:after="150" w:afterAutospacing="0"/>
              <w:rPr>
                <w:rFonts w:ascii="Myriad Pro" w:hAnsi="Myriad Pro"/>
                <w:color w:val="333333"/>
                <w:sz w:val="23"/>
                <w:szCs w:val="23"/>
              </w:rPr>
            </w:pPr>
            <w:r>
              <w:rPr>
                <w:rFonts w:ascii="Myriad Pro" w:hAnsi="Myriad Pro"/>
                <w:color w:val="333333"/>
                <w:sz w:val="23"/>
                <w:szCs w:val="23"/>
              </w:rPr>
              <w:t>Община поддерживала порядок, и порой являлась единственным организующим началом</w:t>
            </w:r>
          </w:p>
          <w:p w14:paraId="05FFA1B5" w14:textId="6D248CE9" w:rsidR="00CF675D" w:rsidRDefault="00A80CB3" w:rsidP="00CF675D">
            <w:pPr>
              <w:pStyle w:val="a7"/>
              <w:numPr>
                <w:ilvl w:val="0"/>
                <w:numId w:val="15"/>
              </w:numPr>
              <w:spacing w:before="0" w:beforeAutospacing="0" w:after="150" w:afterAutospacing="0"/>
              <w:rPr>
                <w:rFonts w:ascii="Myriad Pro" w:hAnsi="Myriad Pro"/>
                <w:color w:val="333333"/>
                <w:sz w:val="23"/>
                <w:szCs w:val="23"/>
              </w:rPr>
            </w:pPr>
            <w:r>
              <w:rPr>
                <w:rFonts w:ascii="Myriad Pro" w:hAnsi="Myriad Pro"/>
                <w:color w:val="333333"/>
                <w:sz w:val="23"/>
                <w:szCs w:val="23"/>
              </w:rPr>
              <w:t>Взаимопомощь и поддержка слабых</w:t>
            </w:r>
          </w:p>
          <w:p w14:paraId="6DD90F21" w14:textId="36E378E6" w:rsidR="00CF675D" w:rsidRDefault="00A80CB3" w:rsidP="00A80CB3">
            <w:pPr>
              <w:pStyle w:val="a7"/>
              <w:numPr>
                <w:ilvl w:val="0"/>
                <w:numId w:val="15"/>
              </w:numPr>
              <w:spacing w:before="0" w:beforeAutospacing="0" w:after="150" w:afterAutospacing="0"/>
              <w:rPr>
                <w:rFonts w:ascii="Myriad Pro" w:hAnsi="Myriad Pro"/>
                <w:color w:val="333333"/>
                <w:sz w:val="23"/>
                <w:szCs w:val="23"/>
              </w:rPr>
            </w:pPr>
            <w:r>
              <w:rPr>
                <w:rFonts w:ascii="Myriad Pro" w:hAnsi="Myriad Pro"/>
                <w:color w:val="333333"/>
                <w:sz w:val="23"/>
                <w:szCs w:val="23"/>
              </w:rPr>
              <w:t>Община успешно использовала вековой опыт земледелия</w:t>
            </w:r>
          </w:p>
        </w:tc>
        <w:tc>
          <w:tcPr>
            <w:tcW w:w="530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B9EB4DA" w14:textId="65BAF37C" w:rsidR="00E822B6" w:rsidRDefault="00A80CB3" w:rsidP="00A80CB3">
            <w:pPr>
              <w:pStyle w:val="a7"/>
              <w:numPr>
                <w:ilvl w:val="0"/>
                <w:numId w:val="15"/>
              </w:numPr>
              <w:spacing w:before="0" w:beforeAutospacing="0" w:after="150" w:afterAutospacing="0"/>
              <w:rPr>
                <w:rFonts w:ascii="Myriad Pro" w:hAnsi="Myriad Pro"/>
                <w:color w:val="333333"/>
                <w:sz w:val="23"/>
                <w:szCs w:val="23"/>
              </w:rPr>
            </w:pPr>
            <w:r>
              <w:rPr>
                <w:rFonts w:ascii="Myriad Pro" w:hAnsi="Myriad Pro"/>
                <w:color w:val="333333"/>
                <w:sz w:val="23"/>
                <w:szCs w:val="23"/>
              </w:rPr>
              <w:t xml:space="preserve">Община тормозила проникновение капитализма </w:t>
            </w:r>
            <w:r w:rsidR="007D2F80">
              <w:rPr>
                <w:rFonts w:ascii="Myriad Pro" w:hAnsi="Myriad Pro"/>
                <w:color w:val="333333"/>
                <w:sz w:val="23"/>
                <w:szCs w:val="23"/>
              </w:rPr>
              <w:t>в деревню, не давала развиваться сильным хозяевам</w:t>
            </w:r>
          </w:p>
          <w:p w14:paraId="2F602B28" w14:textId="77777777" w:rsidR="007D2F80" w:rsidRDefault="007D2F80" w:rsidP="00A80CB3">
            <w:pPr>
              <w:pStyle w:val="a7"/>
              <w:numPr>
                <w:ilvl w:val="0"/>
                <w:numId w:val="15"/>
              </w:numPr>
              <w:spacing w:before="0" w:beforeAutospacing="0" w:after="150" w:afterAutospacing="0"/>
              <w:rPr>
                <w:rFonts w:ascii="Myriad Pro" w:hAnsi="Myriad Pro"/>
                <w:color w:val="333333"/>
                <w:sz w:val="23"/>
                <w:szCs w:val="23"/>
              </w:rPr>
            </w:pPr>
            <w:r>
              <w:rPr>
                <w:rFonts w:ascii="Myriad Pro" w:hAnsi="Myriad Pro"/>
                <w:color w:val="333333"/>
                <w:sz w:val="23"/>
                <w:szCs w:val="23"/>
              </w:rPr>
              <w:t>Круговая порука</w:t>
            </w:r>
          </w:p>
          <w:p w14:paraId="3B26480B" w14:textId="6CD125EE" w:rsidR="007D2F80" w:rsidRDefault="007D2F80" w:rsidP="00A80CB3">
            <w:pPr>
              <w:pStyle w:val="a7"/>
              <w:numPr>
                <w:ilvl w:val="0"/>
                <w:numId w:val="15"/>
              </w:numPr>
              <w:spacing w:before="0" w:beforeAutospacing="0" w:after="150" w:afterAutospacing="0"/>
              <w:rPr>
                <w:rFonts w:ascii="Myriad Pro" w:hAnsi="Myriad Pro"/>
                <w:color w:val="333333"/>
                <w:sz w:val="23"/>
                <w:szCs w:val="23"/>
              </w:rPr>
            </w:pPr>
            <w:r>
              <w:rPr>
                <w:rFonts w:ascii="Myriad Pro" w:hAnsi="Myriad Pro"/>
                <w:color w:val="333333"/>
                <w:sz w:val="23"/>
                <w:szCs w:val="23"/>
              </w:rPr>
              <w:t>Община сдерживала внедрение новых методов ведения сельского хозяйства</w:t>
            </w:r>
          </w:p>
        </w:tc>
      </w:tr>
    </w:tbl>
    <w:p w14:paraId="6AA81EAE" w14:textId="5D13C0D5" w:rsidR="00D92B3B" w:rsidRDefault="00D92B3B" w:rsidP="00D92B3B">
      <w:pPr>
        <w:pStyle w:val="a7"/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</w:p>
    <w:p w14:paraId="4EADF31E" w14:textId="4A3DFF46" w:rsidR="00D92B3B" w:rsidRDefault="00D92B3B" w:rsidP="00EB5622">
      <w:pPr>
        <w:pStyle w:val="a7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Myriad Pro" w:hAnsi="Myriad Pro"/>
          <w:color w:val="333333"/>
          <w:sz w:val="23"/>
          <w:szCs w:val="23"/>
        </w:rPr>
      </w:pPr>
      <w:r>
        <w:rPr>
          <w:rFonts w:ascii="Myriad Pro" w:hAnsi="Myriad Pro"/>
          <w:color w:val="333333"/>
          <w:sz w:val="23"/>
          <w:szCs w:val="23"/>
        </w:rPr>
        <w:t>Подумайте, почему не только помещичье землевладение, но и крестьянская община тормозили развитие капитализма в сельском хозяйстве. Укажите не менее двух причин.</w:t>
      </w:r>
    </w:p>
    <w:p w14:paraId="0BD01EE5" w14:textId="1CBF0C8F" w:rsidR="00EB5622" w:rsidRPr="00EB5622" w:rsidRDefault="00EB5622" w:rsidP="00EB5622">
      <w:pPr>
        <w:pStyle w:val="a7"/>
        <w:shd w:val="clear" w:color="auto" w:fill="FFFFFF"/>
        <w:spacing w:before="0" w:beforeAutospacing="0" w:after="150" w:afterAutospacing="0"/>
        <w:ind w:left="720"/>
        <w:rPr>
          <w:rFonts w:ascii="Myriad Pro Light" w:hAnsi="Myriad Pro Light"/>
          <w:color w:val="333333"/>
          <w:sz w:val="23"/>
          <w:szCs w:val="23"/>
        </w:rPr>
      </w:pPr>
      <w:r w:rsidRPr="00EB5622">
        <w:rPr>
          <w:rFonts w:ascii="Myriad Pro Light" w:hAnsi="Myriad Pro Light"/>
          <w:color w:val="333333"/>
          <w:sz w:val="23"/>
          <w:szCs w:val="23"/>
          <w:shd w:val="clear" w:color="auto" w:fill="FFFFFF"/>
        </w:rPr>
        <w:t>Во-первых, в общине благодаря круговой поруке крестьяне чувствовали себя в безопасности, т.к. в случае долгов и каких- либо подобных проблем община несла за них ответственность и помогала им. Крестьяне понимали, что если они выйдут из общины, им придется самостоятельно нести ответственность и самим расплачиваться по всем долгам, не рассчитывая на помощь окружающих. Во-вторых, в общине придерживались традиционализма в труде и нравах. Поэтому люди не стремились сделать производство эффективнее и найти способы зарабатывать на нем больше.</w:t>
      </w:r>
    </w:p>
    <w:p w14:paraId="1849C6AE" w14:textId="77777777" w:rsidR="00D745FA" w:rsidRDefault="00D745FA" w:rsidP="00C278F8">
      <w:pPr>
        <w:rPr>
          <w:i/>
          <w:color w:val="808080"/>
          <w:sz w:val="16"/>
          <w:szCs w:val="16"/>
        </w:rPr>
      </w:pPr>
    </w:p>
    <w:p w14:paraId="6157B103" w14:textId="217BD5FA" w:rsidR="00C278F8" w:rsidRPr="00C278F8" w:rsidRDefault="00C278F8" w:rsidP="00C278F8">
      <w:pPr>
        <w:rPr>
          <w:i/>
          <w:color w:val="808080"/>
          <w:sz w:val="16"/>
          <w:szCs w:val="16"/>
        </w:rPr>
      </w:pPr>
      <w:r>
        <w:rPr>
          <w:i/>
          <w:color w:val="808080"/>
          <w:sz w:val="16"/>
          <w:szCs w:val="16"/>
        </w:rPr>
        <w:t>-------------------------------------------------------------------------------- Заполняет учитель ----------------------------------------------------------------------------------------</w:t>
      </w:r>
    </w:p>
    <w:p w14:paraId="7C2EBBF1" w14:textId="77777777" w:rsidR="008673F8" w:rsidRPr="00C50D4E" w:rsidRDefault="009F4CA8" w:rsidP="00A00B8A">
      <w:pPr>
        <w:rPr>
          <w:i/>
          <w:color w:val="000000"/>
          <w:sz w:val="16"/>
          <w:szCs w:val="16"/>
          <w:lang w:val="uk-UA"/>
        </w:rPr>
      </w:pP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BD96C0" wp14:editId="534D07EF">
                <wp:simplePos x="0" y="0"/>
                <wp:positionH relativeFrom="column">
                  <wp:posOffset>5551805</wp:posOffset>
                </wp:positionH>
                <wp:positionV relativeFrom="paragraph">
                  <wp:posOffset>38100</wp:posOffset>
                </wp:positionV>
                <wp:extent cx="1080135" cy="288290"/>
                <wp:effectExtent l="8255" t="10160" r="6985" b="6350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BE5F1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2BC43D" id="AutoShape 13" o:spid="_x0000_s1026" style="position:absolute;margin-left:437.15pt;margin-top:3pt;width:85.05pt;height:22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" filled="f" fillcolor="#dbe5f1" strokecolor="#95b3d7" strokeweight=".5pt"/>
            </w:pict>
          </mc:Fallback>
        </mc:AlternateContent>
      </w:r>
      <w:r>
        <w:rPr>
          <w:i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3640E7" wp14:editId="3564B908">
                <wp:simplePos x="0" y="0"/>
                <wp:positionH relativeFrom="column">
                  <wp:posOffset>742950</wp:posOffset>
                </wp:positionH>
                <wp:positionV relativeFrom="paragraph">
                  <wp:posOffset>38100</wp:posOffset>
                </wp:positionV>
                <wp:extent cx="1602740" cy="288290"/>
                <wp:effectExtent l="9525" t="10160" r="6985" b="635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74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BE5F1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3B6AD9" id="AutoShape 14" o:spid="_x0000_s1026" style="position:absolute;margin-left:58.5pt;margin-top:3pt;width:126.2pt;height:22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" filled="f" fillcolor="#dbe5f1" strokecolor="#95b3d7" strokeweight=".5pt"/>
            </w:pict>
          </mc:Fallback>
        </mc:AlternateContent>
      </w:r>
    </w:p>
    <w:p w14:paraId="27ED166C" w14:textId="77777777" w:rsidR="00A00B8A" w:rsidRPr="00C50D4E" w:rsidRDefault="00297225" w:rsidP="006C69CB">
      <w:pPr>
        <w:ind w:right="130"/>
        <w:rPr>
          <w:i/>
          <w:color w:val="000000"/>
          <w:sz w:val="16"/>
          <w:szCs w:val="16"/>
          <w:lang w:val="uk-UA"/>
        </w:rPr>
      </w:pPr>
      <w:r w:rsidRPr="00C50D4E">
        <w:rPr>
          <w:i/>
          <w:color w:val="000000"/>
          <w:sz w:val="16"/>
          <w:szCs w:val="16"/>
          <w:lang w:val="uk-UA"/>
        </w:rPr>
        <w:t>Дата проверки:</w:t>
      </w:r>
      <w:r w:rsidR="00A00B8A" w:rsidRPr="00C50D4E">
        <w:rPr>
          <w:i/>
          <w:color w:val="000000"/>
          <w:sz w:val="16"/>
          <w:szCs w:val="16"/>
          <w:lang w:val="uk-UA"/>
        </w:rPr>
        <w:t xml:space="preserve">                                                                                                     </w:t>
      </w:r>
      <w:r w:rsidR="005814A7" w:rsidRPr="00C50D4E">
        <w:rPr>
          <w:i/>
          <w:color w:val="000000"/>
          <w:sz w:val="16"/>
          <w:szCs w:val="16"/>
          <w:lang w:val="uk-UA"/>
        </w:rPr>
        <w:t xml:space="preserve">             </w:t>
      </w:r>
      <w:r w:rsidR="00A00B8A" w:rsidRPr="00C50D4E">
        <w:rPr>
          <w:i/>
          <w:color w:val="000000"/>
          <w:sz w:val="16"/>
          <w:szCs w:val="16"/>
          <w:lang w:val="uk-UA"/>
        </w:rPr>
        <w:t xml:space="preserve">    </w:t>
      </w:r>
      <w:r w:rsidRPr="00C50D4E">
        <w:rPr>
          <w:i/>
          <w:color w:val="000000"/>
          <w:sz w:val="16"/>
          <w:szCs w:val="16"/>
          <w:lang w:val="uk-UA"/>
        </w:rPr>
        <w:t xml:space="preserve">     </w:t>
      </w:r>
      <w:r w:rsidR="00A00B8A" w:rsidRPr="00C50D4E">
        <w:rPr>
          <w:i/>
          <w:color w:val="000000"/>
          <w:sz w:val="16"/>
          <w:szCs w:val="16"/>
          <w:lang w:val="uk-UA"/>
        </w:rPr>
        <w:t xml:space="preserve">                </w:t>
      </w:r>
      <w:r w:rsidR="005814A7" w:rsidRPr="00C50D4E">
        <w:rPr>
          <w:i/>
          <w:color w:val="000000"/>
          <w:sz w:val="16"/>
          <w:szCs w:val="16"/>
          <w:lang w:val="uk-UA"/>
        </w:rPr>
        <w:t xml:space="preserve">                        </w:t>
      </w:r>
      <w:r w:rsidR="006C69CB" w:rsidRPr="00C278F8">
        <w:rPr>
          <w:i/>
          <w:color w:val="000000"/>
          <w:sz w:val="16"/>
          <w:szCs w:val="16"/>
        </w:rPr>
        <w:t xml:space="preserve">           </w:t>
      </w:r>
      <w:r w:rsidR="008673F8" w:rsidRPr="00C50D4E">
        <w:rPr>
          <w:i/>
          <w:color w:val="000000"/>
          <w:sz w:val="16"/>
          <w:szCs w:val="16"/>
          <w:lang w:val="uk-UA"/>
        </w:rPr>
        <w:t>Оценк</w:t>
      </w:r>
      <w:r w:rsidR="008673F8" w:rsidRPr="00C50D4E">
        <w:rPr>
          <w:i/>
          <w:color w:val="000000"/>
          <w:sz w:val="16"/>
          <w:szCs w:val="16"/>
        </w:rPr>
        <w:t>а:</w:t>
      </w:r>
    </w:p>
    <w:p w14:paraId="4D81E91A" w14:textId="77777777" w:rsidR="008673F8" w:rsidRPr="00C278F8" w:rsidRDefault="008673F8" w:rsidP="006C69CB">
      <w:pPr>
        <w:ind w:right="130"/>
        <w:rPr>
          <w:i/>
          <w:sz w:val="16"/>
          <w:szCs w:val="16"/>
        </w:rPr>
      </w:pPr>
    </w:p>
    <w:p w14:paraId="0BD8694F" w14:textId="77777777" w:rsidR="00297225" w:rsidRDefault="00297225" w:rsidP="008673F8">
      <w:pPr>
        <w:pStyle w:val="1"/>
        <w:ind w:left="-142" w:right="-153"/>
        <w:rPr>
          <w:sz w:val="16"/>
          <w:szCs w:val="16"/>
          <w:lang w:val="ru-RU"/>
        </w:rPr>
      </w:pPr>
    </w:p>
    <w:p w14:paraId="084CAD88" w14:textId="77777777" w:rsidR="00A00B8A" w:rsidRPr="00C50D4E" w:rsidRDefault="00A00B8A" w:rsidP="0092269D">
      <w:pPr>
        <w:pStyle w:val="1"/>
        <w:ind w:right="130"/>
        <w:jc w:val="both"/>
        <w:rPr>
          <w:i w:val="0"/>
          <w:color w:val="365F91"/>
          <w:lang w:val="ru-RU"/>
        </w:rPr>
      </w:pPr>
      <w:r w:rsidRPr="00C50D4E">
        <w:rPr>
          <w:color w:val="000000"/>
        </w:rPr>
        <w:t>Резюме</w:t>
      </w:r>
      <w:r w:rsidR="00F05C4B" w:rsidRPr="00C50D4E">
        <w:rPr>
          <w:color w:val="000000"/>
        </w:rPr>
        <w:t>:</w:t>
      </w:r>
      <w:r w:rsidRPr="00C50D4E">
        <w:rPr>
          <w:color w:val="95B3D7"/>
        </w:rPr>
        <w:t>____________________________________________________________________</w:t>
      </w:r>
      <w:r w:rsidR="00F05C4B" w:rsidRPr="00C50D4E">
        <w:rPr>
          <w:i w:val="0"/>
          <w:color w:val="95B3D7"/>
        </w:rPr>
        <w:t>___</w:t>
      </w:r>
      <w:r w:rsidRPr="00C50D4E">
        <w:rPr>
          <w:i w:val="0"/>
          <w:color w:val="95B3D7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92269D">
        <w:rPr>
          <w:i w:val="0"/>
          <w:color w:val="95B3D7"/>
          <w:lang w:val="ru-RU"/>
        </w:rPr>
        <w:t>__________________________________________________________________________</w:t>
      </w:r>
      <w:r w:rsidRPr="00C50D4E">
        <w:rPr>
          <w:i w:val="0"/>
          <w:color w:val="95B3D7"/>
        </w:rPr>
        <w:t>_______________________________________________</w:t>
      </w:r>
      <w:r w:rsidR="008673F8" w:rsidRPr="00C50D4E">
        <w:rPr>
          <w:i w:val="0"/>
          <w:color w:val="95B3D7"/>
          <w:lang w:val="ru-RU"/>
        </w:rPr>
        <w:t>_______________</w:t>
      </w:r>
    </w:p>
    <w:sectPr w:rsidR="00A00B8A" w:rsidRPr="00C50D4E" w:rsidSect="0092269D">
      <w:headerReference w:type="even" r:id="rId7"/>
      <w:headerReference w:type="first" r:id="rId8"/>
      <w:pgSz w:w="11906" w:h="16838"/>
      <w:pgMar w:top="180" w:right="566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C395D" w14:textId="77777777" w:rsidR="00516A4F" w:rsidRDefault="00516A4F">
      <w:r>
        <w:separator/>
      </w:r>
    </w:p>
  </w:endnote>
  <w:endnote w:type="continuationSeparator" w:id="0">
    <w:p w14:paraId="789DDE5B" w14:textId="77777777" w:rsidR="00516A4F" w:rsidRDefault="0051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4EEF5" w14:textId="77777777" w:rsidR="00516A4F" w:rsidRDefault="00516A4F">
      <w:r>
        <w:separator/>
      </w:r>
    </w:p>
  </w:footnote>
  <w:footnote w:type="continuationSeparator" w:id="0">
    <w:p w14:paraId="7E67C9D9" w14:textId="77777777" w:rsidR="00516A4F" w:rsidRDefault="00516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232AA" w14:textId="2F5FFA62" w:rsidR="009E3889" w:rsidRDefault="00F269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75242F8" wp14:editId="1458D7E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149590" cy="1358265"/>
              <wp:effectExtent l="0" t="2505075" r="0" b="2470785"/>
              <wp:wrapNone/>
              <wp:docPr id="10" name="Надпись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149590" cy="13582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FBEB8" w14:textId="77777777" w:rsidR="00F26951" w:rsidRDefault="00F26951" w:rsidP="00F26951">
                          <w:pPr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РАБОЧЕЕ ПОЛЕ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5242F8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32" type="#_x0000_t202" style="position:absolute;margin-left:0;margin-top:0;width:641.7pt;height:106.9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" o:allowincell="f" filled="f" stroked="f">
              <v:stroke joinstyle="round"/>
              <o:lock v:ext="edit" shapetype="t"/>
              <v:textbox style="mso-fit-shape-to-text:t">
                <w:txbxContent>
                  <w:p w14:paraId="090FBEB8" w14:textId="77777777" w:rsidR="00F26951" w:rsidRDefault="00F26951" w:rsidP="00F26951">
                    <w:pPr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РАБОЧЕЕ ПОЛЕ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6A4F">
      <w:rPr>
        <w:noProof/>
      </w:rPr>
      <w:pict w14:anchorId="19DFEE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641.7pt;height:106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РАБОЧЕЕ ПОЛЕ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16A95" w14:textId="28414288" w:rsidR="009E3889" w:rsidRDefault="00F269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EDEA55D" wp14:editId="4D9D57E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8149590" cy="1358265"/>
              <wp:effectExtent l="0" t="2505075" r="0" b="2470785"/>
              <wp:wrapNone/>
              <wp:docPr id="9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8149590" cy="135826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E689B" w14:textId="77777777" w:rsidR="00F26951" w:rsidRDefault="00F26951" w:rsidP="00F26951">
                          <w:pPr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РАБОЧЕЕ ПОЛЕ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DEA55D"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1033" type="#_x0000_t202" style="position:absolute;margin-left:0;margin-top:0;width:641.7pt;height:106.9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" o:allowincell="f" filled="f" stroked="f">
              <v:stroke joinstyle="round"/>
              <o:lock v:ext="edit" shapetype="t"/>
              <v:textbox style="mso-fit-shape-to-text:t">
                <w:txbxContent>
                  <w:p w14:paraId="285E689B" w14:textId="77777777" w:rsidR="00F26951" w:rsidRDefault="00F26951" w:rsidP="00F26951">
                    <w:pPr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РАБОЧЕЕ ПОЛЕ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6A4F">
      <w:rPr>
        <w:noProof/>
      </w:rPr>
      <w:pict w14:anchorId="7E7AA6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641.7pt;height:106.9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РАБОЧЕЕ ПОЛЕ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4A95"/>
    <w:multiLevelType w:val="multilevel"/>
    <w:tmpl w:val="DC4C0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F5B8E"/>
    <w:multiLevelType w:val="multilevel"/>
    <w:tmpl w:val="3F64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C7571"/>
    <w:multiLevelType w:val="hybridMultilevel"/>
    <w:tmpl w:val="6324F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26335"/>
    <w:multiLevelType w:val="multilevel"/>
    <w:tmpl w:val="7CCC0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3D4DB3"/>
    <w:multiLevelType w:val="hybridMultilevel"/>
    <w:tmpl w:val="41329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B1D27"/>
    <w:multiLevelType w:val="hybridMultilevel"/>
    <w:tmpl w:val="AB1C0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00AB1"/>
    <w:multiLevelType w:val="multilevel"/>
    <w:tmpl w:val="D640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55D9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65AE3"/>
    <w:multiLevelType w:val="hybridMultilevel"/>
    <w:tmpl w:val="23469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12A53"/>
    <w:multiLevelType w:val="multilevel"/>
    <w:tmpl w:val="B6F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039E9"/>
    <w:multiLevelType w:val="hybridMultilevel"/>
    <w:tmpl w:val="9F42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23FE5"/>
    <w:multiLevelType w:val="multilevel"/>
    <w:tmpl w:val="09F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C4463E"/>
    <w:multiLevelType w:val="multilevel"/>
    <w:tmpl w:val="0748BE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9266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32613B"/>
    <w:multiLevelType w:val="multilevel"/>
    <w:tmpl w:val="DE8AF7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2"/>
  </w:num>
  <w:num w:numId="7">
    <w:abstractNumId w:val="14"/>
  </w:num>
  <w:num w:numId="8">
    <w:abstractNumId w:val="11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3E"/>
    <w:rsid w:val="000009B3"/>
    <w:rsid w:val="00006198"/>
    <w:rsid w:val="000132C4"/>
    <w:rsid w:val="00016D68"/>
    <w:rsid w:val="00020B58"/>
    <w:rsid w:val="00021FB6"/>
    <w:rsid w:val="00026E9B"/>
    <w:rsid w:val="00035873"/>
    <w:rsid w:val="00036E1D"/>
    <w:rsid w:val="00041A8F"/>
    <w:rsid w:val="00045129"/>
    <w:rsid w:val="00057B14"/>
    <w:rsid w:val="00060343"/>
    <w:rsid w:val="00063D81"/>
    <w:rsid w:val="00082C9C"/>
    <w:rsid w:val="000831C0"/>
    <w:rsid w:val="00085171"/>
    <w:rsid w:val="00087A7A"/>
    <w:rsid w:val="000A05A5"/>
    <w:rsid w:val="000A5E34"/>
    <w:rsid w:val="000C130D"/>
    <w:rsid w:val="000C4CFB"/>
    <w:rsid w:val="000D5D01"/>
    <w:rsid w:val="000E58DB"/>
    <w:rsid w:val="00102420"/>
    <w:rsid w:val="00147EC4"/>
    <w:rsid w:val="001554F0"/>
    <w:rsid w:val="00163268"/>
    <w:rsid w:val="00164F0C"/>
    <w:rsid w:val="00173C10"/>
    <w:rsid w:val="00173DBD"/>
    <w:rsid w:val="001928D9"/>
    <w:rsid w:val="001A37C8"/>
    <w:rsid w:val="001B16FC"/>
    <w:rsid w:val="001B1885"/>
    <w:rsid w:val="001C0D31"/>
    <w:rsid w:val="001C37E7"/>
    <w:rsid w:val="001D0610"/>
    <w:rsid w:val="002014FD"/>
    <w:rsid w:val="00202DFD"/>
    <w:rsid w:val="00205B9A"/>
    <w:rsid w:val="00205E40"/>
    <w:rsid w:val="0020662E"/>
    <w:rsid w:val="002075F0"/>
    <w:rsid w:val="00240193"/>
    <w:rsid w:val="002512FB"/>
    <w:rsid w:val="00252A5D"/>
    <w:rsid w:val="00264916"/>
    <w:rsid w:val="0026610B"/>
    <w:rsid w:val="0026788F"/>
    <w:rsid w:val="00282436"/>
    <w:rsid w:val="00285298"/>
    <w:rsid w:val="00285F33"/>
    <w:rsid w:val="00296605"/>
    <w:rsid w:val="00297225"/>
    <w:rsid w:val="002A0F66"/>
    <w:rsid w:val="002A6085"/>
    <w:rsid w:val="002D330C"/>
    <w:rsid w:val="00323316"/>
    <w:rsid w:val="003254B9"/>
    <w:rsid w:val="00332BD7"/>
    <w:rsid w:val="00333B30"/>
    <w:rsid w:val="00334C1E"/>
    <w:rsid w:val="0034168D"/>
    <w:rsid w:val="003663A4"/>
    <w:rsid w:val="003817BB"/>
    <w:rsid w:val="00391B7E"/>
    <w:rsid w:val="003B078E"/>
    <w:rsid w:val="003C1908"/>
    <w:rsid w:val="003C7702"/>
    <w:rsid w:val="003C7A52"/>
    <w:rsid w:val="003D0C96"/>
    <w:rsid w:val="003D3174"/>
    <w:rsid w:val="00400DF7"/>
    <w:rsid w:val="00403570"/>
    <w:rsid w:val="004103AB"/>
    <w:rsid w:val="00422D3E"/>
    <w:rsid w:val="004253BC"/>
    <w:rsid w:val="004274E6"/>
    <w:rsid w:val="004433F6"/>
    <w:rsid w:val="004612C0"/>
    <w:rsid w:val="00476202"/>
    <w:rsid w:val="00477A7B"/>
    <w:rsid w:val="0048178C"/>
    <w:rsid w:val="00486E04"/>
    <w:rsid w:val="004A2647"/>
    <w:rsid w:val="004A3A40"/>
    <w:rsid w:val="004B21BA"/>
    <w:rsid w:val="004E11CF"/>
    <w:rsid w:val="004F081D"/>
    <w:rsid w:val="004F144F"/>
    <w:rsid w:val="004F239C"/>
    <w:rsid w:val="004F5823"/>
    <w:rsid w:val="0051454F"/>
    <w:rsid w:val="00516A4F"/>
    <w:rsid w:val="00532FD4"/>
    <w:rsid w:val="00552B5C"/>
    <w:rsid w:val="00555D89"/>
    <w:rsid w:val="005634F6"/>
    <w:rsid w:val="00566D9D"/>
    <w:rsid w:val="0057234F"/>
    <w:rsid w:val="00574E11"/>
    <w:rsid w:val="005814A7"/>
    <w:rsid w:val="005862A9"/>
    <w:rsid w:val="00593AC8"/>
    <w:rsid w:val="005B2E05"/>
    <w:rsid w:val="005C74A5"/>
    <w:rsid w:val="005D6762"/>
    <w:rsid w:val="005F6FF1"/>
    <w:rsid w:val="006170EB"/>
    <w:rsid w:val="006232BD"/>
    <w:rsid w:val="00630438"/>
    <w:rsid w:val="00637A92"/>
    <w:rsid w:val="00644F59"/>
    <w:rsid w:val="00645C68"/>
    <w:rsid w:val="00655881"/>
    <w:rsid w:val="00665B12"/>
    <w:rsid w:val="0067735B"/>
    <w:rsid w:val="006851BE"/>
    <w:rsid w:val="00692C8A"/>
    <w:rsid w:val="006A47AE"/>
    <w:rsid w:val="006A66BB"/>
    <w:rsid w:val="006C69CB"/>
    <w:rsid w:val="006D1B3B"/>
    <w:rsid w:val="006F1440"/>
    <w:rsid w:val="00721A78"/>
    <w:rsid w:val="0074625F"/>
    <w:rsid w:val="007601EA"/>
    <w:rsid w:val="00763C33"/>
    <w:rsid w:val="007678A9"/>
    <w:rsid w:val="00777A46"/>
    <w:rsid w:val="00780FA7"/>
    <w:rsid w:val="00787312"/>
    <w:rsid w:val="00797238"/>
    <w:rsid w:val="007A4D41"/>
    <w:rsid w:val="007A70A6"/>
    <w:rsid w:val="007B68E0"/>
    <w:rsid w:val="007C4CD3"/>
    <w:rsid w:val="007D13B6"/>
    <w:rsid w:val="007D2F80"/>
    <w:rsid w:val="007D7086"/>
    <w:rsid w:val="007F0087"/>
    <w:rsid w:val="00814E24"/>
    <w:rsid w:val="008234A2"/>
    <w:rsid w:val="0083045D"/>
    <w:rsid w:val="00847A7E"/>
    <w:rsid w:val="008673F8"/>
    <w:rsid w:val="008C3710"/>
    <w:rsid w:val="008E328C"/>
    <w:rsid w:val="008F60F5"/>
    <w:rsid w:val="0092269D"/>
    <w:rsid w:val="00922BEE"/>
    <w:rsid w:val="00924DC4"/>
    <w:rsid w:val="009354D6"/>
    <w:rsid w:val="00972D4C"/>
    <w:rsid w:val="00986ECE"/>
    <w:rsid w:val="00987A02"/>
    <w:rsid w:val="00987D80"/>
    <w:rsid w:val="009B622A"/>
    <w:rsid w:val="009C1594"/>
    <w:rsid w:val="009E3889"/>
    <w:rsid w:val="009E57E5"/>
    <w:rsid w:val="009F4CA8"/>
    <w:rsid w:val="00A00B8A"/>
    <w:rsid w:val="00A20B1A"/>
    <w:rsid w:val="00A24A49"/>
    <w:rsid w:val="00A27470"/>
    <w:rsid w:val="00A37BED"/>
    <w:rsid w:val="00A41775"/>
    <w:rsid w:val="00A45F4B"/>
    <w:rsid w:val="00A54146"/>
    <w:rsid w:val="00A65526"/>
    <w:rsid w:val="00A74F71"/>
    <w:rsid w:val="00A772D0"/>
    <w:rsid w:val="00A80CA5"/>
    <w:rsid w:val="00A80CB3"/>
    <w:rsid w:val="00A82103"/>
    <w:rsid w:val="00A84FE4"/>
    <w:rsid w:val="00AB54D8"/>
    <w:rsid w:val="00AB6B14"/>
    <w:rsid w:val="00AC74B7"/>
    <w:rsid w:val="00AD0F98"/>
    <w:rsid w:val="00AD5421"/>
    <w:rsid w:val="00AE1D3E"/>
    <w:rsid w:val="00AE25FF"/>
    <w:rsid w:val="00AE305F"/>
    <w:rsid w:val="00B057D0"/>
    <w:rsid w:val="00B05811"/>
    <w:rsid w:val="00B124D6"/>
    <w:rsid w:val="00B14D8D"/>
    <w:rsid w:val="00B227E5"/>
    <w:rsid w:val="00B23B19"/>
    <w:rsid w:val="00B32C41"/>
    <w:rsid w:val="00B42B90"/>
    <w:rsid w:val="00B4334C"/>
    <w:rsid w:val="00B462B6"/>
    <w:rsid w:val="00B46885"/>
    <w:rsid w:val="00B47BB2"/>
    <w:rsid w:val="00B60F9F"/>
    <w:rsid w:val="00B81608"/>
    <w:rsid w:val="00B81A03"/>
    <w:rsid w:val="00B81D92"/>
    <w:rsid w:val="00B87529"/>
    <w:rsid w:val="00B95EE3"/>
    <w:rsid w:val="00BA6A6A"/>
    <w:rsid w:val="00BD20DD"/>
    <w:rsid w:val="00BE4C47"/>
    <w:rsid w:val="00BF79E4"/>
    <w:rsid w:val="00C06360"/>
    <w:rsid w:val="00C278F8"/>
    <w:rsid w:val="00C27DBB"/>
    <w:rsid w:val="00C40470"/>
    <w:rsid w:val="00C50049"/>
    <w:rsid w:val="00C50D4E"/>
    <w:rsid w:val="00C52CDE"/>
    <w:rsid w:val="00C57CAA"/>
    <w:rsid w:val="00C60DF8"/>
    <w:rsid w:val="00C64C77"/>
    <w:rsid w:val="00C67821"/>
    <w:rsid w:val="00C7179C"/>
    <w:rsid w:val="00C757F2"/>
    <w:rsid w:val="00C966B1"/>
    <w:rsid w:val="00CA53C0"/>
    <w:rsid w:val="00CB1CEB"/>
    <w:rsid w:val="00CC57B5"/>
    <w:rsid w:val="00CF035B"/>
    <w:rsid w:val="00CF33A3"/>
    <w:rsid w:val="00CF675D"/>
    <w:rsid w:val="00D3498C"/>
    <w:rsid w:val="00D3580C"/>
    <w:rsid w:val="00D42321"/>
    <w:rsid w:val="00D521DB"/>
    <w:rsid w:val="00D608BE"/>
    <w:rsid w:val="00D619C8"/>
    <w:rsid w:val="00D6382D"/>
    <w:rsid w:val="00D65087"/>
    <w:rsid w:val="00D745FA"/>
    <w:rsid w:val="00D83165"/>
    <w:rsid w:val="00D84F0C"/>
    <w:rsid w:val="00D92B3B"/>
    <w:rsid w:val="00D94A02"/>
    <w:rsid w:val="00DC24D8"/>
    <w:rsid w:val="00DD030F"/>
    <w:rsid w:val="00DE297D"/>
    <w:rsid w:val="00DE6366"/>
    <w:rsid w:val="00DE6BAD"/>
    <w:rsid w:val="00DF37C0"/>
    <w:rsid w:val="00E152C9"/>
    <w:rsid w:val="00E2088F"/>
    <w:rsid w:val="00E227B6"/>
    <w:rsid w:val="00E25F4E"/>
    <w:rsid w:val="00E26900"/>
    <w:rsid w:val="00E46743"/>
    <w:rsid w:val="00E467B0"/>
    <w:rsid w:val="00E54942"/>
    <w:rsid w:val="00E60A5B"/>
    <w:rsid w:val="00E81718"/>
    <w:rsid w:val="00E822B6"/>
    <w:rsid w:val="00E83F9B"/>
    <w:rsid w:val="00E858D0"/>
    <w:rsid w:val="00EA4C09"/>
    <w:rsid w:val="00EB5622"/>
    <w:rsid w:val="00EB71B6"/>
    <w:rsid w:val="00ED2E84"/>
    <w:rsid w:val="00ED3B4A"/>
    <w:rsid w:val="00ED3DED"/>
    <w:rsid w:val="00EE07C0"/>
    <w:rsid w:val="00EF76ED"/>
    <w:rsid w:val="00F00751"/>
    <w:rsid w:val="00F00848"/>
    <w:rsid w:val="00F028F7"/>
    <w:rsid w:val="00F05C4B"/>
    <w:rsid w:val="00F106BD"/>
    <w:rsid w:val="00F1543D"/>
    <w:rsid w:val="00F22687"/>
    <w:rsid w:val="00F26951"/>
    <w:rsid w:val="00F42566"/>
    <w:rsid w:val="00F44AB0"/>
    <w:rsid w:val="00F45097"/>
    <w:rsid w:val="00F559D2"/>
    <w:rsid w:val="00F575A8"/>
    <w:rsid w:val="00F81500"/>
    <w:rsid w:val="00FA528B"/>
    <w:rsid w:val="00FB0CB1"/>
    <w:rsid w:val="00FB3666"/>
    <w:rsid w:val="00FC7261"/>
    <w:rsid w:val="00FD32A2"/>
    <w:rsid w:val="00FF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4D129AC"/>
  <w15:chartTrackingRefBased/>
  <w15:docId w15:val="{C862F664-F9A7-43CC-8220-3EDC3C87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00B8A"/>
    <w:pPr>
      <w:keepNext/>
      <w:outlineLvl w:val="0"/>
    </w:pPr>
    <w:rPr>
      <w:i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52B5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52B5C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5F6FF1"/>
    <w:pPr>
      <w:jc w:val="both"/>
    </w:pPr>
    <w:rPr>
      <w:i/>
      <w:sz w:val="20"/>
      <w:szCs w:val="20"/>
      <w:lang w:val="uk-UA"/>
    </w:rPr>
  </w:style>
  <w:style w:type="paragraph" w:styleId="2">
    <w:name w:val="Body Text 2"/>
    <w:basedOn w:val="a"/>
    <w:rsid w:val="009E3889"/>
    <w:rPr>
      <w:i/>
      <w:color w:val="808080"/>
      <w:sz w:val="16"/>
      <w:szCs w:val="16"/>
      <w:lang w:val="uk-UA"/>
    </w:rPr>
  </w:style>
  <w:style w:type="table" w:styleId="a6">
    <w:name w:val="Table Grid"/>
    <w:basedOn w:val="a1"/>
    <w:uiPriority w:val="59"/>
    <w:rsid w:val="002D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22D3E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422D3E"/>
    <w:rPr>
      <w:b/>
      <w:bCs/>
    </w:rPr>
  </w:style>
  <w:style w:type="character" w:styleId="a9">
    <w:name w:val="Emphasis"/>
    <w:basedOn w:val="a0"/>
    <w:uiPriority w:val="20"/>
    <w:qFormat/>
    <w:rsid w:val="00422D3E"/>
    <w:rPr>
      <w:i/>
      <w:iCs/>
    </w:rPr>
  </w:style>
  <w:style w:type="character" w:customStyle="1" w:styleId="apple-converted-space">
    <w:name w:val="apple-converted-space"/>
    <w:basedOn w:val="a0"/>
    <w:rsid w:val="00422D3E"/>
  </w:style>
  <w:style w:type="character" w:styleId="aa">
    <w:name w:val="Hyperlink"/>
    <w:basedOn w:val="a0"/>
    <w:rsid w:val="00063D81"/>
    <w:rPr>
      <w:color w:val="0563C1" w:themeColor="hyperlink"/>
      <w:u w:val="single"/>
    </w:rPr>
  </w:style>
  <w:style w:type="character" w:styleId="ab">
    <w:name w:val="FollowedHyperlink"/>
    <w:basedOn w:val="a0"/>
    <w:rsid w:val="00063D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15" w:color="E8DAC0"/>
            <w:bottom w:val="none" w:sz="0" w:space="0" w:color="auto"/>
            <w:right w:val="none" w:sz="0" w:space="0" w:color="auto"/>
          </w:divBdr>
        </w:div>
        <w:div w:id="193246777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2" w:space="15" w:color="E8DAC0"/>
            <w:bottom w:val="none" w:sz="0" w:space="0" w:color="auto"/>
            <w:right w:val="none" w:sz="0" w:space="0" w:color="auto"/>
          </w:divBdr>
        </w:div>
      </w:divsChild>
    </w:div>
    <w:div w:id="1426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8;&#1083;&#1100;&#1103;\Documents\&#1053;&#1072;&#1089;&#1090;&#1088;&#1072;&#1080;&#1074;&#1072;&#1077;&#1084;&#1099;&#1077;%20&#1096;&#1072;&#1073;&#1083;&#1086;&#1085;&#1099;%20Office\&#1096;&#1072;&#1073;&#1083;&#1086;&#1085;%20&#1076;&#107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дз.dotx</Template>
  <TotalTime>43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guon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cp:lastModifiedBy>Илья Крайнов</cp:lastModifiedBy>
  <cp:revision>3</cp:revision>
  <cp:lastPrinted>2015-02-11T17:32:00Z</cp:lastPrinted>
  <dcterms:created xsi:type="dcterms:W3CDTF">2020-08-19T10:18:00Z</dcterms:created>
  <dcterms:modified xsi:type="dcterms:W3CDTF">2020-08-19T11:01:00Z</dcterms:modified>
</cp:coreProperties>
</file>